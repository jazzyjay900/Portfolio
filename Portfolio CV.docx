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6E6E6" w:themeColor="accent4"/>
  <w:body>
    <w:p w14:paraId="6B30F83D" w14:textId="77777777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D260E87" wp14:editId="480835F9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F2791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503"/>
        <w:gridCol w:w="553"/>
        <w:gridCol w:w="629"/>
        <w:gridCol w:w="465"/>
        <w:gridCol w:w="3538"/>
      </w:tblGrid>
      <w:tr w:rsidR="00E95D08" w:rsidRPr="00162614" w14:paraId="275131BF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50B036BE" w14:textId="77777777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1330F729" w14:textId="330D2327" w:rsidR="00E95D08" w:rsidRPr="00386DD3" w:rsidRDefault="002A14F2" w:rsidP="00DE524F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jahzeal</w:t>
            </w:r>
          </w:p>
          <w:p w14:paraId="58869518" w14:textId="7CC358D7" w:rsidR="00E95D08" w:rsidRPr="00162614" w:rsidRDefault="002A14F2" w:rsidP="00DE524F">
            <w:pPr>
              <w:pStyle w:val="Subtitle"/>
            </w:pPr>
            <w:r>
              <w:t>Simms</w:t>
            </w:r>
          </w:p>
        </w:tc>
        <w:tc>
          <w:tcPr>
            <w:tcW w:w="624" w:type="dxa"/>
          </w:tcPr>
          <w:p w14:paraId="3E129236" w14:textId="77777777" w:rsidR="00E95D08" w:rsidRPr="00162614" w:rsidRDefault="00E95D08" w:rsidP="00DE524F"/>
        </w:tc>
        <w:tc>
          <w:tcPr>
            <w:tcW w:w="713" w:type="dxa"/>
          </w:tcPr>
          <w:p w14:paraId="697FE8F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6B18891E" w14:textId="1CF5FF42" w:rsidR="00E95D08" w:rsidRPr="00162614" w:rsidRDefault="002A14F2" w:rsidP="00E95D08">
            <w:pPr>
              <w:pStyle w:val="Heading3"/>
            </w:pPr>
            <w:r>
              <w:t>Web Developer</w:t>
            </w:r>
          </w:p>
        </w:tc>
      </w:tr>
      <w:tr w:rsidR="00E95D08" w:rsidRPr="00162614" w14:paraId="753A7362" w14:textId="77777777" w:rsidTr="00E95D08">
        <w:trPr>
          <w:trHeight w:val="558"/>
        </w:trPr>
        <w:tc>
          <w:tcPr>
            <w:tcW w:w="4753" w:type="dxa"/>
            <w:vMerge/>
          </w:tcPr>
          <w:p w14:paraId="70EE2AF3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7BF29FD0" w14:textId="77777777" w:rsidR="00E95D08" w:rsidRPr="00162614" w:rsidRDefault="00E95D08" w:rsidP="00DE524F"/>
        </w:tc>
        <w:tc>
          <w:tcPr>
            <w:tcW w:w="713" w:type="dxa"/>
          </w:tcPr>
          <w:p w14:paraId="25E9F25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B03A0BF" w14:textId="7844B21A" w:rsidR="00E95D08" w:rsidRPr="00162614" w:rsidRDefault="002A14F2" w:rsidP="00E95D08">
            <w:pPr>
              <w:pStyle w:val="Heading4"/>
            </w:pPr>
            <w:r>
              <w:t>Game Developer</w:t>
            </w:r>
          </w:p>
        </w:tc>
      </w:tr>
      <w:tr w:rsidR="00E95D08" w:rsidRPr="00162614" w14:paraId="7E20BC26" w14:textId="77777777" w:rsidTr="00E95D08">
        <w:trPr>
          <w:trHeight w:val="1191"/>
        </w:trPr>
        <w:tc>
          <w:tcPr>
            <w:tcW w:w="4753" w:type="dxa"/>
            <w:vMerge/>
          </w:tcPr>
          <w:p w14:paraId="5E69790D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F55CAB5" w14:textId="77777777" w:rsidR="00E95D08" w:rsidRDefault="00E95D08" w:rsidP="00DE524F"/>
        </w:tc>
        <w:tc>
          <w:tcPr>
            <w:tcW w:w="713" w:type="dxa"/>
          </w:tcPr>
          <w:p w14:paraId="694E3334" w14:textId="77777777" w:rsidR="00E95D08" w:rsidRDefault="00E95D08" w:rsidP="00DE524F"/>
        </w:tc>
        <w:tc>
          <w:tcPr>
            <w:tcW w:w="3598" w:type="dxa"/>
            <w:gridSpan w:val="2"/>
          </w:tcPr>
          <w:p w14:paraId="780F4D98" w14:textId="2442AFFB" w:rsidR="00E95D08" w:rsidRPr="008D4A99" w:rsidRDefault="00E95D08" w:rsidP="00DE524F">
            <w:pPr>
              <w:pStyle w:val="Heading5"/>
            </w:pPr>
          </w:p>
        </w:tc>
      </w:tr>
      <w:tr w:rsidR="00E95D08" w:rsidRPr="00162614" w14:paraId="562E8243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48DEE86D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8CDF0CDBA01B4F23A955F7367EB52CCE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2A8789B9" w14:textId="77777777" w:rsidR="00E95D08" w:rsidRDefault="00E95D08" w:rsidP="00E95D08"/>
        </w:tc>
        <w:tc>
          <w:tcPr>
            <w:tcW w:w="713" w:type="dxa"/>
            <w:vAlign w:val="center"/>
          </w:tcPr>
          <w:p w14:paraId="2CBB35CE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250BF123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380A41E652824159940BBA4FBAE2AFCD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347D15D4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1C8735A7" w14:textId="63DB10F3" w:rsidR="002A14F2" w:rsidRPr="002A14F2" w:rsidRDefault="002A14F2" w:rsidP="002A14F2">
            <w:pPr>
              <w:rPr>
                <w:rFonts w:cstheme="minorHAnsi"/>
              </w:rPr>
            </w:pPr>
            <w:r w:rsidRPr="002A14F2">
              <w:rPr>
                <w:rFonts w:cstheme="minorHAnsi"/>
              </w:rPr>
              <w:t xml:space="preserve">Enthusiastic and creative web developer with a passion for translating ideas into </w:t>
            </w:r>
            <w:r w:rsidRPr="002A14F2">
              <w:rPr>
                <w:rFonts w:cstheme="minorHAnsi"/>
              </w:rPr>
              <w:t>functional</w:t>
            </w:r>
            <w:r w:rsidRPr="002A14F2">
              <w:rPr>
                <w:rFonts w:cstheme="minorHAnsi"/>
              </w:rPr>
              <w:t xml:space="preserve"> and appealing websites. With experience in game development, I thrive on bringing concepts to life through innovative and impactful websites.</w:t>
            </w:r>
          </w:p>
          <w:p w14:paraId="5148272B" w14:textId="157354ED" w:rsidR="00E95D08" w:rsidRPr="000F3FE2" w:rsidRDefault="00E95D08" w:rsidP="00E95D08"/>
        </w:tc>
        <w:tc>
          <w:tcPr>
            <w:tcW w:w="624" w:type="dxa"/>
            <w:vMerge w:val="restart"/>
          </w:tcPr>
          <w:p w14:paraId="58138CDD" w14:textId="77777777" w:rsidR="00E95D08" w:rsidRDefault="00E95D08" w:rsidP="00DE524F"/>
        </w:tc>
        <w:tc>
          <w:tcPr>
            <w:tcW w:w="713" w:type="dxa"/>
            <w:vMerge w:val="restart"/>
          </w:tcPr>
          <w:p w14:paraId="010FD7E0" w14:textId="77777777" w:rsidR="00E95D08" w:rsidRDefault="00E95D08" w:rsidP="00DE524F"/>
        </w:tc>
        <w:tc>
          <w:tcPr>
            <w:tcW w:w="477" w:type="dxa"/>
            <w:vAlign w:val="center"/>
          </w:tcPr>
          <w:p w14:paraId="57D95AD4" w14:textId="47F848C7" w:rsidR="00E95D08" w:rsidRPr="008D4A99" w:rsidRDefault="00E95D08" w:rsidP="00E95D08"/>
        </w:tc>
        <w:tc>
          <w:tcPr>
            <w:tcW w:w="3121" w:type="dxa"/>
            <w:vAlign w:val="center"/>
          </w:tcPr>
          <w:p w14:paraId="487E6888" w14:textId="04E696A6" w:rsidR="00E95D08" w:rsidRPr="008D4A99" w:rsidRDefault="00E95D08" w:rsidP="00E95D08">
            <w:pPr>
              <w:pStyle w:val="Contact1"/>
            </w:pPr>
          </w:p>
        </w:tc>
      </w:tr>
      <w:tr w:rsidR="00E95D08" w:rsidRPr="00162614" w14:paraId="7E80AFB3" w14:textId="77777777" w:rsidTr="00E95D08">
        <w:trPr>
          <w:trHeight w:val="637"/>
        </w:trPr>
        <w:tc>
          <w:tcPr>
            <w:tcW w:w="4753" w:type="dxa"/>
            <w:vMerge/>
          </w:tcPr>
          <w:p w14:paraId="3DBB397C" w14:textId="77777777" w:rsidR="00E95D08" w:rsidRPr="000F3FE2" w:rsidRDefault="00E95D08" w:rsidP="00DE524F"/>
        </w:tc>
        <w:tc>
          <w:tcPr>
            <w:tcW w:w="624" w:type="dxa"/>
            <w:vMerge/>
          </w:tcPr>
          <w:p w14:paraId="52993139" w14:textId="77777777" w:rsidR="00E95D08" w:rsidRDefault="00E95D08" w:rsidP="00DE524F"/>
        </w:tc>
        <w:tc>
          <w:tcPr>
            <w:tcW w:w="713" w:type="dxa"/>
            <w:vMerge/>
          </w:tcPr>
          <w:p w14:paraId="5A02361E" w14:textId="77777777" w:rsidR="00E95D08" w:rsidRDefault="00E95D08" w:rsidP="00DE524F"/>
        </w:tc>
        <w:tc>
          <w:tcPr>
            <w:tcW w:w="477" w:type="dxa"/>
            <w:vAlign w:val="center"/>
          </w:tcPr>
          <w:p w14:paraId="21E2F1A5" w14:textId="0C0AB449" w:rsidR="00E95D08" w:rsidRPr="008D4A99" w:rsidRDefault="00A145B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B3138A" wp14:editId="1E013F65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1A5D0B21" w14:textId="1D2E1CA6" w:rsidR="00E95D08" w:rsidRPr="008D4A99" w:rsidRDefault="00A145B8" w:rsidP="00E95D08">
            <w:pPr>
              <w:pStyle w:val="Contact1"/>
            </w:pPr>
            <w:r>
              <w:t>(876)787-4075</w:t>
            </w:r>
          </w:p>
        </w:tc>
      </w:tr>
      <w:tr w:rsidR="00E95D08" w:rsidRPr="00162614" w14:paraId="6FFF5F08" w14:textId="77777777" w:rsidTr="00E95D08">
        <w:trPr>
          <w:trHeight w:val="637"/>
        </w:trPr>
        <w:tc>
          <w:tcPr>
            <w:tcW w:w="4753" w:type="dxa"/>
            <w:vMerge/>
          </w:tcPr>
          <w:p w14:paraId="29E16781" w14:textId="77777777" w:rsidR="00E95D08" w:rsidRPr="000F3FE2" w:rsidRDefault="00E95D08" w:rsidP="00DE524F"/>
        </w:tc>
        <w:tc>
          <w:tcPr>
            <w:tcW w:w="624" w:type="dxa"/>
            <w:vMerge/>
          </w:tcPr>
          <w:p w14:paraId="474C94E8" w14:textId="77777777" w:rsidR="00E95D08" w:rsidRDefault="00E95D08" w:rsidP="00DE524F"/>
        </w:tc>
        <w:tc>
          <w:tcPr>
            <w:tcW w:w="713" w:type="dxa"/>
            <w:vMerge/>
          </w:tcPr>
          <w:p w14:paraId="5FF96856" w14:textId="77777777" w:rsidR="00E95D08" w:rsidRDefault="00E95D08" w:rsidP="00DE524F"/>
        </w:tc>
        <w:tc>
          <w:tcPr>
            <w:tcW w:w="477" w:type="dxa"/>
            <w:vAlign w:val="center"/>
          </w:tcPr>
          <w:p w14:paraId="7E24A632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5D6AB846" wp14:editId="622C3F60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F08CF23" w14:textId="359D3760" w:rsidR="00E95D08" w:rsidRPr="008D4A99" w:rsidRDefault="002A14F2" w:rsidP="00E95D08">
            <w:pPr>
              <w:pStyle w:val="Contact2"/>
            </w:pPr>
            <w:r>
              <w:t>Jahzealsimms21</w:t>
            </w:r>
            <w:r w:rsidRPr="002A14F2">
              <w:rPr>
                <w:sz w:val="24"/>
                <w:szCs w:val="16"/>
              </w:rPr>
              <w:t>@gmail.com</w:t>
            </w:r>
          </w:p>
        </w:tc>
      </w:tr>
      <w:tr w:rsidR="00E95D08" w:rsidRPr="00162614" w14:paraId="003FA004" w14:textId="77777777" w:rsidTr="00E95D08">
        <w:trPr>
          <w:trHeight w:val="637"/>
        </w:trPr>
        <w:tc>
          <w:tcPr>
            <w:tcW w:w="4753" w:type="dxa"/>
            <w:vMerge/>
          </w:tcPr>
          <w:p w14:paraId="32EDB6A2" w14:textId="77777777" w:rsidR="00E95D08" w:rsidRPr="000F3FE2" w:rsidRDefault="00E95D08" w:rsidP="00DE524F"/>
        </w:tc>
        <w:tc>
          <w:tcPr>
            <w:tcW w:w="624" w:type="dxa"/>
            <w:vMerge/>
          </w:tcPr>
          <w:p w14:paraId="64844116" w14:textId="77777777" w:rsidR="00E95D08" w:rsidRDefault="00E95D08" w:rsidP="00DE524F"/>
        </w:tc>
        <w:tc>
          <w:tcPr>
            <w:tcW w:w="713" w:type="dxa"/>
            <w:vMerge/>
          </w:tcPr>
          <w:p w14:paraId="40C1D9D6" w14:textId="77777777" w:rsidR="00E95D08" w:rsidRDefault="00E95D08" w:rsidP="00DE524F"/>
        </w:tc>
        <w:tc>
          <w:tcPr>
            <w:tcW w:w="477" w:type="dxa"/>
            <w:vAlign w:val="center"/>
          </w:tcPr>
          <w:p w14:paraId="67CEAF58" w14:textId="5F78A0C4" w:rsidR="00E95D08" w:rsidRPr="008D4A99" w:rsidRDefault="00E95D08" w:rsidP="00E95D08"/>
        </w:tc>
        <w:tc>
          <w:tcPr>
            <w:tcW w:w="3121" w:type="dxa"/>
            <w:vAlign w:val="center"/>
          </w:tcPr>
          <w:p w14:paraId="7F29C38B" w14:textId="58F7F4E3" w:rsidR="00E95D08" w:rsidRPr="008D4A99" w:rsidRDefault="00E95D08" w:rsidP="00E95D08">
            <w:pPr>
              <w:pStyle w:val="Contact2"/>
            </w:pPr>
          </w:p>
        </w:tc>
      </w:tr>
      <w:tr w:rsidR="00E95D08" w14:paraId="1E31BA90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23EA57F3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7E81F9D9C06A4F1B8F9886C9E60CB03F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03CDC58" w14:textId="77777777" w:rsidR="00E95D08" w:rsidRDefault="00E95D08" w:rsidP="00E95D08"/>
        </w:tc>
        <w:tc>
          <w:tcPr>
            <w:tcW w:w="713" w:type="dxa"/>
            <w:vAlign w:val="center"/>
          </w:tcPr>
          <w:p w14:paraId="69DE06BD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05B57AB9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BE2583447FBF4C028FCB863986CE2883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67B72BA3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74CEF85B" w14:textId="3C9D9ABA" w:rsidR="00E95D08" w:rsidRPr="00162614" w:rsidRDefault="002A14F2" w:rsidP="00E95D08">
            <w:pPr>
              <w:pStyle w:val="Heading2"/>
            </w:pPr>
            <w:r>
              <w:t xml:space="preserve">Surf Shark </w:t>
            </w:r>
            <w:r w:rsidR="00A145B8">
              <w:t>VPN</w:t>
            </w:r>
          </w:p>
          <w:p w14:paraId="431AB74A" w14:textId="567B8719" w:rsidR="00E95D08" w:rsidRPr="00162614" w:rsidRDefault="002A14F2" w:rsidP="00E95D08">
            <w:pPr>
              <w:pStyle w:val="Date"/>
            </w:pPr>
            <w:r>
              <w:t>20</w:t>
            </w:r>
            <w:r w:rsidR="00A145B8">
              <w:t>27</w:t>
            </w:r>
            <w:r>
              <w:t>-20</w:t>
            </w:r>
            <w:r w:rsidR="00A145B8">
              <w:t>32</w:t>
            </w:r>
          </w:p>
          <w:p w14:paraId="72F67203" w14:textId="77777777" w:rsidR="00E95D08" w:rsidRPr="00162614" w:rsidRDefault="00000000" w:rsidP="00E95D08">
            <w:sdt>
              <w:sdtPr>
                <w:id w:val="468020753"/>
                <w:placeholder>
                  <w:docPart w:val="0E3EE7C5D1F84C14AFC98C96B54409FD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7380DF03" w14:textId="77777777" w:rsidR="00E95D08" w:rsidRDefault="00E95D08" w:rsidP="00DE524F"/>
        </w:tc>
        <w:tc>
          <w:tcPr>
            <w:tcW w:w="713" w:type="dxa"/>
          </w:tcPr>
          <w:p w14:paraId="31F87518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23B0EF10" w14:textId="7DF55AC6" w:rsidR="00E95D08" w:rsidRPr="006F031F" w:rsidRDefault="002A14F2" w:rsidP="00E95D08">
            <w:pPr>
              <w:pStyle w:val="ListBullet"/>
              <w:rPr>
                <w:szCs w:val="28"/>
              </w:rPr>
            </w:pPr>
            <w:r>
              <w:t>Web development</w:t>
            </w:r>
          </w:p>
          <w:p w14:paraId="55D00E61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525867FA5C1241DCA697286C953C4C5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Typography</w:t>
                </w:r>
              </w:sdtContent>
            </w:sdt>
          </w:p>
          <w:p w14:paraId="73E3E939" w14:textId="571CA378" w:rsidR="00E95D08" w:rsidRPr="002A14F2" w:rsidRDefault="002A14F2" w:rsidP="002A14F2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Game development</w:t>
            </w:r>
          </w:p>
          <w:p w14:paraId="0977354F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4536A762C7384317BB7DF6B6200FF8E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3D44C615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E5088755246B4048ABDE674DB142A5D1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26FD7D1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EA5B31856A6A4AD4BA22F15980FF80FB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1345C8B1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79120DB0" w14:textId="3D845FCA" w:rsidR="00E95D08" w:rsidRPr="00162614" w:rsidRDefault="002A14F2" w:rsidP="00E95D08">
            <w:pPr>
              <w:pStyle w:val="Heading2"/>
            </w:pPr>
            <w:r>
              <w:t>Google</w:t>
            </w:r>
          </w:p>
          <w:p w14:paraId="44A41458" w14:textId="038FBDA8" w:rsidR="00E95D08" w:rsidRPr="00162614" w:rsidRDefault="002A14F2" w:rsidP="00E95D08">
            <w:pPr>
              <w:pStyle w:val="Date"/>
            </w:pPr>
            <w:r>
              <w:t>20</w:t>
            </w:r>
            <w:r w:rsidR="00A145B8">
              <w:t>32</w:t>
            </w:r>
            <w:r>
              <w:t>-Present</w:t>
            </w:r>
          </w:p>
          <w:p w14:paraId="65AD541A" w14:textId="77777777" w:rsidR="00E95D08" w:rsidRPr="00BB3142" w:rsidRDefault="00000000" w:rsidP="00E95D08">
            <w:sdt>
              <w:sdtPr>
                <w:id w:val="-104650069"/>
                <w:placeholder>
                  <w:docPart w:val="C4EFF4CBA2F04D34AF08A0B01C556779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45804502" w14:textId="77777777" w:rsidR="00E95D08" w:rsidRDefault="00E95D08" w:rsidP="00DE524F"/>
        </w:tc>
        <w:tc>
          <w:tcPr>
            <w:tcW w:w="713" w:type="dxa"/>
            <w:vMerge w:val="restart"/>
          </w:tcPr>
          <w:p w14:paraId="64E43637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2200C9AD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367ABC93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7730F5C8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2C51DE70" w14:textId="77777777" w:rsidR="00E95D08" w:rsidRDefault="00E95D08" w:rsidP="00DE524F"/>
        </w:tc>
        <w:tc>
          <w:tcPr>
            <w:tcW w:w="713" w:type="dxa"/>
            <w:vMerge/>
          </w:tcPr>
          <w:p w14:paraId="5BCF2E00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3624A27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015598642F544705AAD44C4E4E9B71F9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E0E3B4F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0ADEB91C" w14:textId="182270AF" w:rsidR="00E95D08" w:rsidRPr="002A14F2" w:rsidRDefault="00E95D08" w:rsidP="002A14F2">
            <w:pPr>
              <w:pStyle w:val="Heading2"/>
              <w:rPr>
                <w:bCs/>
              </w:rPr>
            </w:pPr>
          </w:p>
        </w:tc>
        <w:tc>
          <w:tcPr>
            <w:tcW w:w="624" w:type="dxa"/>
          </w:tcPr>
          <w:p w14:paraId="1D7016C1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025AAB3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701284E5" w14:textId="57E714AE" w:rsidR="00E95D08" w:rsidRDefault="00A145B8" w:rsidP="00E95D08">
            <w:pPr>
              <w:pStyle w:val="Heading2"/>
            </w:pPr>
            <w:r>
              <w:t xml:space="preserve">St. Elizebeth Tech </w:t>
            </w:r>
          </w:p>
          <w:p w14:paraId="11812660" w14:textId="445D6F94" w:rsidR="00E95D08" w:rsidRPr="00162614" w:rsidRDefault="00A145B8" w:rsidP="00E95D08">
            <w:pPr>
              <w:pStyle w:val="Date"/>
            </w:pPr>
            <w:r>
              <w:t>2013-2018</w:t>
            </w:r>
          </w:p>
          <w:p w14:paraId="22A9FAFB" w14:textId="5D0E4687" w:rsidR="00E95D08" w:rsidRPr="008A65BA" w:rsidRDefault="00A145B8" w:rsidP="00E95D08">
            <w:r>
              <w:t>High school diploma</w:t>
            </w:r>
          </w:p>
        </w:tc>
      </w:tr>
      <w:tr w:rsidR="00E95D08" w:rsidRPr="00162614" w14:paraId="62D6AAE0" w14:textId="77777777" w:rsidTr="00E95D08">
        <w:trPr>
          <w:trHeight w:val="1417"/>
        </w:trPr>
        <w:tc>
          <w:tcPr>
            <w:tcW w:w="4753" w:type="dxa"/>
            <w:vMerge/>
          </w:tcPr>
          <w:p w14:paraId="33063485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0199EAC" w14:textId="77777777" w:rsidR="00E95D08" w:rsidRDefault="00E95D08" w:rsidP="00DE524F"/>
        </w:tc>
        <w:tc>
          <w:tcPr>
            <w:tcW w:w="713" w:type="dxa"/>
            <w:vMerge/>
          </w:tcPr>
          <w:p w14:paraId="41E8E37B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1E6BCBF7" w14:textId="1514E708" w:rsidR="00E95D08" w:rsidRPr="00162614" w:rsidRDefault="00A145B8" w:rsidP="00E95D08">
            <w:pPr>
              <w:pStyle w:val="Heading2"/>
            </w:pPr>
            <w:r>
              <w:t>University of technology</w:t>
            </w:r>
          </w:p>
          <w:p w14:paraId="287C73E3" w14:textId="5FA5305A" w:rsidR="00E95D08" w:rsidRPr="00935402" w:rsidRDefault="00A145B8" w:rsidP="00E95D08">
            <w:pPr>
              <w:pStyle w:val="Date"/>
            </w:pPr>
            <w:r>
              <w:t>2022-2026</w:t>
            </w:r>
          </w:p>
          <w:p w14:paraId="497684EF" w14:textId="1DD1AB98" w:rsidR="00E95D08" w:rsidRPr="00162614" w:rsidRDefault="00A145B8" w:rsidP="00E95D08">
            <w:proofErr w:type="gramStart"/>
            <w:r>
              <w:t>Bachelors in Computer Science</w:t>
            </w:r>
            <w:proofErr w:type="gramEnd"/>
          </w:p>
        </w:tc>
      </w:tr>
    </w:tbl>
    <w:p w14:paraId="60663C59" w14:textId="77777777" w:rsidR="00E95D08" w:rsidRPr="00BA3E51" w:rsidRDefault="00E95D08" w:rsidP="001C6718"/>
    <w:sectPr w:rsidR="00E95D08" w:rsidRPr="00BA3E51" w:rsidSect="00C66715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74998" w14:textId="77777777" w:rsidR="00A37E69" w:rsidRDefault="00A37E69" w:rsidP="00BA3E51">
      <w:pPr>
        <w:spacing w:line="240" w:lineRule="auto"/>
      </w:pPr>
      <w:r>
        <w:separator/>
      </w:r>
    </w:p>
  </w:endnote>
  <w:endnote w:type="continuationSeparator" w:id="0">
    <w:p w14:paraId="3AFF0796" w14:textId="77777777" w:rsidR="00A37E69" w:rsidRDefault="00A37E6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D5B87" w14:textId="77777777" w:rsidR="00A37E69" w:rsidRDefault="00A37E69" w:rsidP="00BA3E51">
      <w:pPr>
        <w:spacing w:line="240" w:lineRule="auto"/>
      </w:pPr>
      <w:r>
        <w:separator/>
      </w:r>
    </w:p>
  </w:footnote>
  <w:footnote w:type="continuationSeparator" w:id="0">
    <w:p w14:paraId="05220B9E" w14:textId="77777777" w:rsidR="00A37E69" w:rsidRDefault="00A37E69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F2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200FC4"/>
    <w:rsid w:val="00217454"/>
    <w:rsid w:val="002251C8"/>
    <w:rsid w:val="00293BB8"/>
    <w:rsid w:val="002A14F2"/>
    <w:rsid w:val="002A4A92"/>
    <w:rsid w:val="002D5478"/>
    <w:rsid w:val="00364B5C"/>
    <w:rsid w:val="00373FC8"/>
    <w:rsid w:val="00386DD3"/>
    <w:rsid w:val="00394816"/>
    <w:rsid w:val="003976A8"/>
    <w:rsid w:val="003B3A48"/>
    <w:rsid w:val="003C5242"/>
    <w:rsid w:val="003E7783"/>
    <w:rsid w:val="0041420A"/>
    <w:rsid w:val="00442A0E"/>
    <w:rsid w:val="00443C70"/>
    <w:rsid w:val="0045059C"/>
    <w:rsid w:val="004B419A"/>
    <w:rsid w:val="004D74C1"/>
    <w:rsid w:val="004E6AB2"/>
    <w:rsid w:val="00535F87"/>
    <w:rsid w:val="00564622"/>
    <w:rsid w:val="005765A2"/>
    <w:rsid w:val="005B3227"/>
    <w:rsid w:val="005E0657"/>
    <w:rsid w:val="005F4D16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55181"/>
    <w:rsid w:val="008643BF"/>
    <w:rsid w:val="00873F12"/>
    <w:rsid w:val="00893796"/>
    <w:rsid w:val="008A009C"/>
    <w:rsid w:val="008A65BA"/>
    <w:rsid w:val="008B1112"/>
    <w:rsid w:val="008D4A99"/>
    <w:rsid w:val="008E4EF1"/>
    <w:rsid w:val="00905659"/>
    <w:rsid w:val="00914419"/>
    <w:rsid w:val="00935402"/>
    <w:rsid w:val="00942760"/>
    <w:rsid w:val="00962E61"/>
    <w:rsid w:val="00964CD8"/>
    <w:rsid w:val="00976E5A"/>
    <w:rsid w:val="00983E40"/>
    <w:rsid w:val="00986331"/>
    <w:rsid w:val="009C7105"/>
    <w:rsid w:val="009D1934"/>
    <w:rsid w:val="009E3575"/>
    <w:rsid w:val="00A01164"/>
    <w:rsid w:val="00A145B8"/>
    <w:rsid w:val="00A31B03"/>
    <w:rsid w:val="00A37E69"/>
    <w:rsid w:val="00AB7FE5"/>
    <w:rsid w:val="00AC1E5A"/>
    <w:rsid w:val="00AC383F"/>
    <w:rsid w:val="00B0314F"/>
    <w:rsid w:val="00B87E22"/>
    <w:rsid w:val="00BA2D2C"/>
    <w:rsid w:val="00BA3E51"/>
    <w:rsid w:val="00BB3142"/>
    <w:rsid w:val="00C155FC"/>
    <w:rsid w:val="00C348EF"/>
    <w:rsid w:val="00C45D7E"/>
    <w:rsid w:val="00C66715"/>
    <w:rsid w:val="00C73E98"/>
    <w:rsid w:val="00CB1D3C"/>
    <w:rsid w:val="00D666BB"/>
    <w:rsid w:val="00D8505D"/>
    <w:rsid w:val="00D93CF3"/>
    <w:rsid w:val="00E04462"/>
    <w:rsid w:val="00E20245"/>
    <w:rsid w:val="00E26869"/>
    <w:rsid w:val="00E270D1"/>
    <w:rsid w:val="00E35010"/>
    <w:rsid w:val="00E4379F"/>
    <w:rsid w:val="00E80C1C"/>
    <w:rsid w:val="00E84964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77C9"/>
  <w15:chartTrackingRefBased/>
  <w15:docId w15:val="{D8BCBF4E-34AA-436A-BA7E-C1F6FD4D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hze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DF0CDBA01B4F23A955F7367EB5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C284B-1B37-4ABB-B00A-B1C9D9FD325B}"/>
      </w:docPartPr>
      <w:docPartBody>
        <w:p w:rsidR="00000000" w:rsidRDefault="00000000">
          <w:pPr>
            <w:pStyle w:val="8CDF0CDBA01B4F23A955F7367EB52CCE"/>
          </w:pPr>
          <w:r w:rsidRPr="00C45D7E">
            <w:t>PROFILE</w:t>
          </w:r>
        </w:p>
      </w:docPartBody>
    </w:docPart>
    <w:docPart>
      <w:docPartPr>
        <w:name w:val="380A41E652824159940BBA4FBAE2A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988F2-DB18-4810-97D5-ADCDAEC8BC7C}"/>
      </w:docPartPr>
      <w:docPartBody>
        <w:p w:rsidR="00000000" w:rsidRDefault="00000000">
          <w:pPr>
            <w:pStyle w:val="380A41E652824159940BBA4FBAE2AFCD"/>
          </w:pPr>
          <w:r w:rsidRPr="00162614">
            <w:t>CONTACT</w:t>
          </w:r>
        </w:p>
      </w:docPartBody>
    </w:docPart>
    <w:docPart>
      <w:docPartPr>
        <w:name w:val="7E81F9D9C06A4F1B8F9886C9E60CB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596CE-33FB-4B2A-A625-F0410BD9F7BC}"/>
      </w:docPartPr>
      <w:docPartBody>
        <w:p w:rsidR="00000000" w:rsidRDefault="00000000">
          <w:pPr>
            <w:pStyle w:val="7E81F9D9C06A4F1B8F9886C9E60CB03F"/>
          </w:pPr>
          <w:r>
            <w:t>EXPERIENCE</w:t>
          </w:r>
        </w:p>
      </w:docPartBody>
    </w:docPart>
    <w:docPart>
      <w:docPartPr>
        <w:name w:val="BE2583447FBF4C028FCB863986CE2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2014-AD1E-42E3-B345-4F5F143CF682}"/>
      </w:docPartPr>
      <w:docPartBody>
        <w:p w:rsidR="00000000" w:rsidRDefault="00000000">
          <w:pPr>
            <w:pStyle w:val="BE2583447FBF4C028FCB863986CE2883"/>
          </w:pPr>
          <w:r w:rsidRPr="00162614">
            <w:t>SKILLS</w:t>
          </w:r>
        </w:p>
      </w:docPartBody>
    </w:docPart>
    <w:docPart>
      <w:docPartPr>
        <w:name w:val="0E3EE7C5D1F84C14AFC98C96B5440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1432D-E884-4113-8282-CB6A0CC659F5}"/>
      </w:docPartPr>
      <w:docPartBody>
        <w:p w:rsidR="00000000" w:rsidRDefault="00000000">
          <w:pPr>
            <w:pStyle w:val="0E3EE7C5D1F84C14AFC98C96B54409FD"/>
          </w:pPr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525867FA5C1241DCA697286C953C4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6E9E0-2184-4015-977E-74379A32DBB0}"/>
      </w:docPartPr>
      <w:docPartBody>
        <w:p w:rsidR="00000000" w:rsidRDefault="00000000">
          <w:pPr>
            <w:pStyle w:val="525867FA5C1241DCA697286C953C4C55"/>
          </w:pPr>
          <w:r w:rsidRPr="45A88B00">
            <w:rPr>
              <w:szCs w:val="28"/>
            </w:rPr>
            <w:t>Typography</w:t>
          </w:r>
        </w:p>
      </w:docPartBody>
    </w:docPart>
    <w:docPart>
      <w:docPartPr>
        <w:name w:val="4536A762C7384317BB7DF6B6200FF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CBFDE-C17F-4DE6-A18C-DA4DC8C6D66B}"/>
      </w:docPartPr>
      <w:docPartBody>
        <w:p w:rsidR="00000000" w:rsidRDefault="00000000">
          <w:pPr>
            <w:pStyle w:val="4536A762C7384317BB7DF6B6200FF8EA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E5088755246B4048ABDE674DB142A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7CD3D-BEEC-4C70-9418-6A465D223780}"/>
      </w:docPartPr>
      <w:docPartBody>
        <w:p w:rsidR="00000000" w:rsidRDefault="00000000">
          <w:pPr>
            <w:pStyle w:val="E5088755246B4048ABDE674DB142A5D1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EA5B31856A6A4AD4BA22F15980FF8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5248-1808-47E5-88DA-3C91BDF86182}"/>
      </w:docPartPr>
      <w:docPartBody>
        <w:p w:rsidR="00000000" w:rsidRDefault="00000000">
          <w:pPr>
            <w:pStyle w:val="EA5B31856A6A4AD4BA22F15980FF80FB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C4EFF4CBA2F04D34AF08A0B01C55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7DED-49D1-45DD-A1B3-168908933CA8}"/>
      </w:docPartPr>
      <w:docPartBody>
        <w:p w:rsidR="00000000" w:rsidRDefault="00000000">
          <w:pPr>
            <w:pStyle w:val="C4EFF4CBA2F04D34AF08A0B01C556779"/>
          </w:pPr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015598642F544705AAD44C4E4E9B7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F3CA9-C41B-4588-A296-C4C4E0150043}"/>
      </w:docPartPr>
      <w:docPartBody>
        <w:p w:rsidR="00000000" w:rsidRDefault="00000000">
          <w:pPr>
            <w:pStyle w:val="015598642F544705AAD44C4E4E9B71F9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CB"/>
    <w:rsid w:val="00265DCB"/>
    <w:rsid w:val="0092687A"/>
    <w:rsid w:val="00D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467FF431104FE1B12FD1712652555D">
    <w:name w:val="34467FF431104FE1B12FD1712652555D"/>
  </w:style>
  <w:style w:type="paragraph" w:customStyle="1" w:styleId="2A712C177B9743648B1EA1392A06E75B">
    <w:name w:val="2A712C177B9743648B1EA1392A06E75B"/>
  </w:style>
  <w:style w:type="paragraph" w:customStyle="1" w:styleId="2E02785874654CE5B7B43E029727A06B">
    <w:name w:val="2E02785874654CE5B7B43E029727A06B"/>
  </w:style>
  <w:style w:type="paragraph" w:customStyle="1" w:styleId="4B0267FA60874C0BB80BB545C0717183">
    <w:name w:val="4B0267FA60874C0BB80BB545C0717183"/>
  </w:style>
  <w:style w:type="paragraph" w:customStyle="1" w:styleId="84471993CBBD4F858AB0F5083A66D04C">
    <w:name w:val="84471993CBBD4F858AB0F5083A66D04C"/>
  </w:style>
  <w:style w:type="paragraph" w:customStyle="1" w:styleId="8CDF0CDBA01B4F23A955F7367EB52CCE">
    <w:name w:val="8CDF0CDBA01B4F23A955F7367EB52CCE"/>
  </w:style>
  <w:style w:type="paragraph" w:customStyle="1" w:styleId="380A41E652824159940BBA4FBAE2AFCD">
    <w:name w:val="380A41E652824159940BBA4FBAE2AFCD"/>
  </w:style>
  <w:style w:type="paragraph" w:customStyle="1" w:styleId="957A56D226C741A8AA4613D56647F8FB">
    <w:name w:val="957A56D226C741A8AA4613D56647F8FB"/>
  </w:style>
  <w:style w:type="paragraph" w:customStyle="1" w:styleId="290A8B420D704624BFB6AE676619EC92">
    <w:name w:val="290A8B420D704624BFB6AE676619EC92"/>
  </w:style>
  <w:style w:type="paragraph" w:customStyle="1" w:styleId="07A673AB1C4E4EB4B45AC752C7BE8963">
    <w:name w:val="07A673AB1C4E4EB4B45AC752C7BE8963"/>
  </w:style>
  <w:style w:type="paragraph" w:customStyle="1" w:styleId="FCE74C718AE34405BC37B341E2201E39">
    <w:name w:val="FCE74C718AE34405BC37B341E2201E39"/>
  </w:style>
  <w:style w:type="paragraph" w:customStyle="1" w:styleId="9668D18CAEA0444DBFF2323010C8359B">
    <w:name w:val="9668D18CAEA0444DBFF2323010C8359B"/>
  </w:style>
  <w:style w:type="paragraph" w:customStyle="1" w:styleId="7E81F9D9C06A4F1B8F9886C9E60CB03F">
    <w:name w:val="7E81F9D9C06A4F1B8F9886C9E60CB03F"/>
  </w:style>
  <w:style w:type="paragraph" w:customStyle="1" w:styleId="BE2583447FBF4C028FCB863986CE2883">
    <w:name w:val="BE2583447FBF4C028FCB863986CE2883"/>
  </w:style>
  <w:style w:type="paragraph" w:customStyle="1" w:styleId="0A178A7EAB9744D3B2CE75793E7D0607">
    <w:name w:val="0A178A7EAB9744D3B2CE75793E7D0607"/>
  </w:style>
  <w:style w:type="paragraph" w:customStyle="1" w:styleId="D83B30EEDB7E47D490AD8FE4FC776621">
    <w:name w:val="D83B30EEDB7E47D490AD8FE4FC776621"/>
  </w:style>
  <w:style w:type="paragraph" w:customStyle="1" w:styleId="0E3EE7C5D1F84C14AFC98C96B54409FD">
    <w:name w:val="0E3EE7C5D1F84C14AFC98C96B54409FD"/>
  </w:style>
  <w:style w:type="paragraph" w:customStyle="1" w:styleId="A54F0E6D4BA54F89B8F1FA27558CE140">
    <w:name w:val="A54F0E6D4BA54F89B8F1FA27558CE140"/>
  </w:style>
  <w:style w:type="paragraph" w:customStyle="1" w:styleId="525867FA5C1241DCA697286C953C4C55">
    <w:name w:val="525867FA5C1241DCA697286C953C4C55"/>
  </w:style>
  <w:style w:type="paragraph" w:customStyle="1" w:styleId="90C8E635E6E54D858826CF73F025E17A">
    <w:name w:val="90C8E635E6E54D858826CF73F025E17A"/>
  </w:style>
  <w:style w:type="paragraph" w:customStyle="1" w:styleId="079ACF4902B54DE4A79DEB732F7AB3C4">
    <w:name w:val="079ACF4902B54DE4A79DEB732F7AB3C4"/>
  </w:style>
  <w:style w:type="paragraph" w:customStyle="1" w:styleId="4536A762C7384317BB7DF6B6200FF8EA">
    <w:name w:val="4536A762C7384317BB7DF6B6200FF8EA"/>
  </w:style>
  <w:style w:type="paragraph" w:customStyle="1" w:styleId="E5088755246B4048ABDE674DB142A5D1">
    <w:name w:val="E5088755246B4048ABDE674DB142A5D1"/>
  </w:style>
  <w:style w:type="paragraph" w:customStyle="1" w:styleId="EA5B31856A6A4AD4BA22F15980FF80FB">
    <w:name w:val="EA5B31856A6A4AD4BA22F15980FF80FB"/>
  </w:style>
  <w:style w:type="paragraph" w:customStyle="1" w:styleId="8F43A60A78134AF0AC4EDA6C887C5E24">
    <w:name w:val="8F43A60A78134AF0AC4EDA6C887C5E24"/>
  </w:style>
  <w:style w:type="paragraph" w:customStyle="1" w:styleId="D6ABB1414049461C9494C6F5CFBC0D2E">
    <w:name w:val="D6ABB1414049461C9494C6F5CFBC0D2E"/>
  </w:style>
  <w:style w:type="paragraph" w:customStyle="1" w:styleId="C4EFF4CBA2F04D34AF08A0B01C556779">
    <w:name w:val="C4EFF4CBA2F04D34AF08A0B01C556779"/>
  </w:style>
  <w:style w:type="paragraph" w:customStyle="1" w:styleId="015598642F544705AAD44C4E4E9B71F9">
    <w:name w:val="015598642F544705AAD44C4E4E9B71F9"/>
  </w:style>
  <w:style w:type="paragraph" w:customStyle="1" w:styleId="6DB0EFDC827E409B8859BA21E9836224">
    <w:name w:val="6DB0EFDC827E409B8859BA21E9836224"/>
  </w:style>
  <w:style w:type="paragraph" w:customStyle="1" w:styleId="424DB9A4FD2E41E19A4B0E43192D93F5">
    <w:name w:val="424DB9A4FD2E41E19A4B0E43192D93F5"/>
  </w:style>
  <w:style w:type="paragraph" w:customStyle="1" w:styleId="BEB1558BF6AF4A19BC6305FF1C353144">
    <w:name w:val="BEB1558BF6AF4A19BC6305FF1C353144"/>
  </w:style>
  <w:style w:type="paragraph" w:customStyle="1" w:styleId="1946371743614C2BB8062AE050212C4A">
    <w:name w:val="1946371743614C2BB8062AE050212C4A"/>
  </w:style>
  <w:style w:type="paragraph" w:customStyle="1" w:styleId="0908F72973854C01AAC9D34832FADE66">
    <w:name w:val="0908F72973854C01AAC9D34832FADE66"/>
  </w:style>
  <w:style w:type="paragraph" w:customStyle="1" w:styleId="DEC7F91EDEDB42F0B5BD26F3B20FF106">
    <w:name w:val="DEC7F91EDEDB42F0B5BD26F3B20FF106"/>
  </w:style>
  <w:style w:type="paragraph" w:customStyle="1" w:styleId="A9793C270D3F48FE877E096EC8C87F4A">
    <w:name w:val="A9793C270D3F48FE877E096EC8C87F4A"/>
  </w:style>
  <w:style w:type="paragraph" w:customStyle="1" w:styleId="343B1E32587A465CB7C1D922780BB098">
    <w:name w:val="343B1E32587A465CB7C1D922780BB098"/>
  </w:style>
  <w:style w:type="paragraph" w:customStyle="1" w:styleId="B1356A69183B4F2D8E5738084D3256C2">
    <w:name w:val="B1356A69183B4F2D8E5738084D3256C2"/>
  </w:style>
  <w:style w:type="paragraph" w:customStyle="1" w:styleId="02686DFE484746DB93B9C8C97A9F9BF5">
    <w:name w:val="02686DFE484746DB93B9C8C97A9F9BF5"/>
    <w:rsid w:val="00265DCB"/>
  </w:style>
  <w:style w:type="paragraph" w:customStyle="1" w:styleId="BBCA5D9E69FD45B5930195E21941C5FE">
    <w:name w:val="BBCA5D9E69FD45B5930195E21941C5FE"/>
    <w:rsid w:val="00265DCB"/>
  </w:style>
  <w:style w:type="paragraph" w:customStyle="1" w:styleId="328D5A8749254F84BF3D07D960ED1793">
    <w:name w:val="328D5A8749254F84BF3D07D960ED1793"/>
    <w:rsid w:val="00265DCB"/>
  </w:style>
  <w:style w:type="paragraph" w:customStyle="1" w:styleId="13334E76DF0B4CF1B9C29DB3F322434D">
    <w:name w:val="13334E76DF0B4CF1B9C29DB3F322434D"/>
    <w:rsid w:val="00265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DE76ED-ADD1-4A8F-9D43-AF90AB9C1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9B1BC-DA84-497F-A38B-04AC0E2963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4994794-3D6F-4B38-A5F4-A311E797D3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16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jahzeal simms</dc:creator>
  <cp:keywords/>
  <dc:description/>
  <cp:lastModifiedBy>jahzeal simms</cp:lastModifiedBy>
  <cp:revision>1</cp:revision>
  <dcterms:created xsi:type="dcterms:W3CDTF">2024-09-21T20:22:00Z</dcterms:created>
  <dcterms:modified xsi:type="dcterms:W3CDTF">2024-09-21T20:38:00Z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